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46" w:right="-67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WEEK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FEBR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6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,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2</w:t>
      </w:r>
      <w:r>
        <w:rPr>
          <w:rFonts w:ascii="Arial" w:hAnsi="Arial" w:cs="Arial" w:eastAsia="Arial"/>
          <w:sz w:val="18"/>
          <w:szCs w:val="18"/>
          <w:spacing w:val="-2"/>
          <w:w w:val="100"/>
          <w:b/>
          <w:bCs/>
        </w:rPr>
        <w:t>0</w:t>
      </w:r>
      <w:r>
        <w:rPr>
          <w:rFonts w:ascii="Arial" w:hAnsi="Arial" w:cs="Arial" w:eastAsia="Arial"/>
          <w:sz w:val="18"/>
          <w:szCs w:val="18"/>
          <w:spacing w:val="1"/>
          <w:w w:val="100"/>
          <w:b/>
          <w:bCs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69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w w:val="99"/>
          <w:b/>
          <w:bCs/>
        </w:rPr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u w:val="thick" w:color="0000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  <w:u w:val="thick" w:color="00000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u w:val="thick" w:color="000000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u w:val="thick" w:color="000000"/>
        </w:rPr>
        <w:t>V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u w:val="thick" w:color="0000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u w:val="thick" w:color="0000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b/>
          <w:bCs/>
          <w:u w:val="thick" w:color="00000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u w:val="thick" w:color="000000"/>
        </w:rPr>
        <w:t>C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u w:val="thick" w:color="000000"/>
        </w:rPr>
        <w:t>V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  <w:u w:val="thick" w:color="000000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u w:val="thick" w:color="0000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u w:val="thick" w:color="0000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u w:val="thick" w:color="000000"/>
        </w:rPr>
        <w:t>S</w:t>
      </w:r>
      <w:r>
        <w:rPr>
          <w:rFonts w:ascii="Arial" w:hAnsi="Arial" w:cs="Arial" w:eastAsia="Arial"/>
          <w:sz w:val="20"/>
          <w:szCs w:val="20"/>
          <w:spacing w:val="-11"/>
          <w:w w:val="100"/>
          <w:b/>
          <w:bCs/>
          <w:u w:val="thick" w:color="0000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  <w:u w:val="thick" w:color="000000"/>
        </w:rPr>
        <w:t>C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0"/>
          <w:szCs w:val="20"/>
          <w:spacing w:val="-5"/>
          <w:w w:val="100"/>
          <w:b/>
          <w:bCs/>
          <w:u w:val="thick" w:color="00000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  <w:u w:val="thick" w:color="000000"/>
        </w:rPr>
        <w:t>L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u w:val="thick" w:color="0000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u w:val="thick" w:color="000000"/>
        </w:rPr>
        <w:t>N</w:t>
      </w:r>
      <w:r>
        <w:rPr>
          <w:rFonts w:ascii="Arial" w:hAnsi="Arial" w:cs="Arial" w:eastAsia="Arial"/>
          <w:sz w:val="20"/>
          <w:szCs w:val="20"/>
          <w:spacing w:val="5"/>
          <w:w w:val="100"/>
          <w:b/>
          <w:bCs/>
          <w:u w:val="thick" w:color="000000"/>
        </w:rPr>
        <w:t>D</w:t>
      </w:r>
      <w:r>
        <w:rPr>
          <w:rFonts w:ascii="Arial" w:hAnsi="Arial" w:cs="Arial" w:eastAsia="Arial"/>
          <w:sz w:val="20"/>
          <w:szCs w:val="20"/>
          <w:spacing w:val="5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0"/>
          <w:szCs w:val="20"/>
          <w:spacing w:val="-5"/>
          <w:w w:val="100"/>
          <w:b/>
          <w:bCs/>
          <w:u w:val="thick" w:color="00000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u w:val="thick" w:color="0000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660" w:bottom="280" w:left="300" w:right="260"/>
          <w:cols w:num="2" w:equalWidth="0">
            <w:col w:w="2789" w:space="1391"/>
            <w:col w:w="7500"/>
          </w:cols>
        </w:sectPr>
      </w:pPr>
      <w:rPr/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6.400003" w:type="dxa"/>
      </w:tblPr>
      <w:tblGrid/>
      <w:tr>
        <w:trPr>
          <w:trHeight w:val="812" w:hRule="exact"/>
        </w:trPr>
        <w:tc>
          <w:tcPr>
            <w:tcW w:w="11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7" w:after="0" w:line="240" w:lineRule="auto"/>
              <w:ind w:left="4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b/>
                <w:bCs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u w:val="thick" w:color="000000"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-3"/>
                <w:w w:val="100"/>
                <w:b/>
                <w:bCs/>
                <w:u w:val="thick" w:color="0000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-3"/>
                <w:w w:val="100"/>
                <w:b/>
                <w:bCs/>
                <w:u w:val="thick" w:color="000000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u w:val="thick" w:color="000000"/>
              </w:rPr>
              <w:t>TE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9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4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bru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13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34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16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5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7" w:after="0" w:line="240" w:lineRule="auto"/>
              <w:ind w:left="259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b/>
                <w:bCs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u w:val="thick" w:color="000000"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-3"/>
                <w:w w:val="100"/>
                <w:b/>
                <w:bCs/>
                <w:u w:val="thick" w:color="0000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-3"/>
                <w:w w:val="100"/>
                <w:b/>
                <w:bCs/>
                <w:u w:val="thick" w:color="000000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u w:val="thick" w:color="000000"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9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24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95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7" w:after="0" w:line="240" w:lineRule="auto"/>
              <w:ind w:left="31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b/>
                <w:bCs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-3"/>
                <w:w w:val="100"/>
                <w:b/>
                <w:bCs/>
                <w:u w:val="thick" w:color="0000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-3"/>
                <w:w w:val="100"/>
                <w:b/>
                <w:bCs/>
                <w:u w:val="thick" w:color="000000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u w:val="thick" w:color="000000"/>
              </w:rPr>
              <w:t>CTIV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u w:val="thick" w:color="000000"/>
              </w:rPr>
              <w:t>TY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9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31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Pre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’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414" w:hRule="exact"/>
        </w:trPr>
        <w:tc>
          <w:tcPr>
            <w:tcW w:w="11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3" w:after="0" w:line="240" w:lineRule="auto"/>
              <w:ind w:left="4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bru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3" w:after="0" w:line="240" w:lineRule="auto"/>
              <w:ind w:left="34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17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5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3" w:after="0" w:line="240" w:lineRule="auto"/>
              <w:ind w:left="24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95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3" w:after="0" w:line="240" w:lineRule="auto"/>
              <w:ind w:left="31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Tr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Pra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(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Tr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7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5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414" w:hRule="exact"/>
        </w:trPr>
        <w:tc>
          <w:tcPr>
            <w:tcW w:w="11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5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95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4" w:after="0" w:line="240" w:lineRule="auto"/>
              <w:ind w:left="31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(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#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6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2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414" w:hRule="exact"/>
        </w:trPr>
        <w:tc>
          <w:tcPr>
            <w:tcW w:w="11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5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95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3" w:after="0" w:line="240" w:lineRule="auto"/>
              <w:ind w:left="31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Box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(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-3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urp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)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6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2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414" w:hRule="exact"/>
        </w:trPr>
        <w:tc>
          <w:tcPr>
            <w:tcW w:w="11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5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95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4" w:after="0" w:line="240" w:lineRule="auto"/>
              <w:ind w:left="31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Ham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ub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(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-6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#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2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3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408" w:hRule="exact"/>
        </w:trPr>
        <w:tc>
          <w:tcPr>
            <w:tcW w:w="11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5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95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3" w:after="0" w:line="240" w:lineRule="auto"/>
              <w:ind w:left="31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Nat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Ho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-6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(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-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3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it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riu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2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3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420" w:hRule="exact"/>
        </w:trPr>
        <w:tc>
          <w:tcPr>
            <w:tcW w:w="11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5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95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6" w:after="0" w:line="240" w:lineRule="auto"/>
              <w:ind w:left="31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10</w:t>
            </w:r>
            <w:r>
              <w:rPr>
                <w:rFonts w:ascii="Arial" w:hAnsi="Arial" w:cs="Arial" w:eastAsia="Arial"/>
                <w:sz w:val="12"/>
                <w:szCs w:val="12"/>
                <w:spacing w:val="1"/>
                <w:w w:val="100"/>
                <w:b/>
                <w:bCs/>
                <w:position w:val="6"/>
              </w:rPr>
              <w:t>t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b/>
                <w:bCs/>
                <w:position w:val="6"/>
              </w:rPr>
              <w:t>h</w:t>
            </w:r>
            <w:r>
              <w:rPr>
                <w:rFonts w:ascii="Arial" w:hAnsi="Arial" w:cs="Arial" w:eastAsia="Arial"/>
                <w:sz w:val="12"/>
                <w:szCs w:val="12"/>
                <w:spacing w:val="16"/>
                <w:w w:val="100"/>
                <w:b/>
                <w:bCs/>
                <w:position w:val="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  <w:position w:val="0"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ra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position w:val="0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ng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(S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  <w:position w:val="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position w:val="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100"/>
                <w:b/>
                <w:bCs/>
                <w:position w:val="0"/>
              </w:rPr>
              <w:t>w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ig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LC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#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)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2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position w:val="0"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0"/>
              </w:rPr>
            </w:r>
          </w:p>
        </w:tc>
      </w:tr>
      <w:tr>
        <w:trPr>
          <w:trHeight w:val="414" w:hRule="exact"/>
        </w:trPr>
        <w:tc>
          <w:tcPr>
            <w:tcW w:w="11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5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95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3" w:after="0" w:line="240" w:lineRule="auto"/>
              <w:ind w:left="31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3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ic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-6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(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W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-9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/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De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North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ort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Hi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2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5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621" w:hRule="exact"/>
        </w:trPr>
        <w:tc>
          <w:tcPr>
            <w:tcW w:w="11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5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95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5" w:after="0" w:line="240" w:lineRule="auto"/>
              <w:ind w:left="31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He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lt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-6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J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/H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SA</w:t>
            </w:r>
            <w:r>
              <w:rPr>
                <w:rFonts w:ascii="Arial" w:hAnsi="Arial" w:cs="Arial" w:eastAsia="Arial"/>
                <w:sz w:val="18"/>
                <w:szCs w:val="18"/>
                <w:spacing w:val="-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(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lt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/</w:t>
            </w:r>
            <w:r>
              <w:rPr>
                <w:rFonts w:ascii="Arial" w:hAnsi="Arial" w:cs="Arial" w:eastAsia="Arial"/>
                <w:sz w:val="18"/>
                <w:szCs w:val="18"/>
                <w:spacing w:val="-3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ut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St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Uni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0" w:after="0" w:line="206" w:lineRule="exact"/>
              <w:ind w:left="31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3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4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414" w:hRule="exact"/>
        </w:trPr>
        <w:tc>
          <w:tcPr>
            <w:tcW w:w="11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5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95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3" w:after="0" w:line="240" w:lineRule="auto"/>
              <w:ind w:left="31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Yo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El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-9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St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nts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(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J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-6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#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7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3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5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414" w:hRule="exact"/>
        </w:trPr>
        <w:tc>
          <w:tcPr>
            <w:tcW w:w="11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5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95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4" w:after="0" w:line="240" w:lineRule="auto"/>
              <w:ind w:left="31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Rob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Cl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b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(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itz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#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)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4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6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414" w:hRule="exact"/>
        </w:trPr>
        <w:tc>
          <w:tcPr>
            <w:tcW w:w="11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5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95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3" w:after="0" w:line="240" w:lineRule="auto"/>
              <w:ind w:left="31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4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-6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th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Chorus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rs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ls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(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Sh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pl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#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6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)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4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6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414" w:hRule="exact"/>
        </w:trPr>
        <w:tc>
          <w:tcPr>
            <w:tcW w:w="11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5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95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4" w:after="0" w:line="240" w:lineRule="auto"/>
              <w:ind w:left="31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ttle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-6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-6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th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Vo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-6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b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ll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(DiGi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-6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)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4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620" w:hRule="exact"/>
        </w:trPr>
        <w:tc>
          <w:tcPr>
            <w:tcW w:w="11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5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95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3" w:after="0" w:line="240" w:lineRule="auto"/>
              <w:ind w:left="31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ra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-6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(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W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tl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-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Cur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um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Co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0" w:after="0" w:line="206" w:lineRule="exact"/>
              <w:ind w:left="31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4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4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414" w:hRule="exact"/>
        </w:trPr>
        <w:tc>
          <w:tcPr>
            <w:tcW w:w="11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4" w:after="0" w:line="240" w:lineRule="auto"/>
              <w:ind w:left="4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bru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4" w:after="0" w:line="240" w:lineRule="auto"/>
              <w:ind w:left="34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18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5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4" w:after="0" w:line="240" w:lineRule="auto"/>
              <w:ind w:left="24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W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95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4" w:after="0" w:line="240" w:lineRule="auto"/>
              <w:ind w:left="31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Tr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Pra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(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Tr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7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5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828" w:hRule="exact"/>
        </w:trPr>
        <w:tc>
          <w:tcPr>
            <w:tcW w:w="3503" w:type="dxa"/>
            <w:vMerge w:val="restart"/>
            <w:gridSpan w:val="3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95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3" w:after="0" w:line="240" w:lineRule="auto"/>
              <w:ind w:left="31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b/>
                <w:bCs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u w:val="thick" w:color="000000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u w:val="thick" w:color="000000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u w:val="thick" w:color="000000"/>
              </w:rPr>
              <w:t>rn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u w:val="thick" w:color="000000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u w:val="thick" w:color="0000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u w:val="thick" w:color="0000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u w:val="thick" w:color="0000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u w:val="thick" w:color="000000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  <w:u w:val="thick" w:color="000000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  <w:u w:val="thick" w:color="000000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u w:val="thick" w:color="000000"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-6"/>
                <w:w w:val="100"/>
                <w:b/>
                <w:bCs/>
                <w:u w:val="thick" w:color="0000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u w:val="thick" w:color="000000"/>
              </w:rPr>
              <w:t>orum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  <w:u w:val="thick" w:color="0000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u w:val="thick" w:color="000000"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u w:val="thick" w:color="0000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u w:val="thick" w:color="0000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u w:val="thick" w:color="000000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u w:val="thick" w:color="0000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u w:val="thick" w:color="0000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u w:val="thick" w:color="0000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u w:val="thick" w:color="000000"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u w:val="thick" w:color="0000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3"/>
                <w:w w:val="100"/>
                <w:b/>
                <w:bCs/>
                <w:u w:val="thick" w:color="0000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-3"/>
                <w:w w:val="100"/>
                <w:b/>
                <w:bCs/>
                <w:u w:val="thick" w:color="000000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u w:val="thick" w:color="000000"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u w:val="thick" w:color="000000"/>
              </w:rPr>
              <w:t>it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u w:val="thick" w:color="000000"/>
              </w:rPr>
              <w:t>rium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6" w:after="0" w:line="206" w:lineRule="exact"/>
              <w:ind w:left="318" w:right="5181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7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9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6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5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7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414" w:hRule="exact"/>
        </w:trPr>
        <w:tc>
          <w:tcPr>
            <w:tcW w:w="3503" w:type="dxa"/>
            <w:vMerge/>
            <w:gridSpan w:val="3"/>
            <w:tcBorders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95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3" w:after="0" w:line="240" w:lineRule="auto"/>
              <w:ind w:left="31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ts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w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w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(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-6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Stu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Uni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/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Ca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W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)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408" w:hRule="exact"/>
        </w:trPr>
        <w:tc>
          <w:tcPr>
            <w:tcW w:w="3503" w:type="dxa"/>
            <w:vMerge/>
            <w:gridSpan w:val="3"/>
            <w:tcBorders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95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4" w:after="0" w:line="240" w:lineRule="auto"/>
              <w:ind w:left="31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ur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(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-9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#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9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420" w:hRule="exact"/>
        </w:trPr>
        <w:tc>
          <w:tcPr>
            <w:tcW w:w="3503" w:type="dxa"/>
            <w:vMerge/>
            <w:gridSpan w:val="3"/>
            <w:tcBorders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95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5" w:after="0" w:line="240" w:lineRule="auto"/>
              <w:ind w:left="31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5</w:t>
            </w:r>
            <w:r>
              <w:rPr>
                <w:rFonts w:ascii="Arial" w:hAnsi="Arial" w:cs="Arial" w:eastAsia="Arial"/>
                <w:sz w:val="12"/>
                <w:szCs w:val="12"/>
                <w:spacing w:val="1"/>
                <w:w w:val="100"/>
                <w:b/>
                <w:bCs/>
                <w:position w:val="6"/>
              </w:rPr>
              <w:t>t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b/>
                <w:bCs/>
                <w:position w:val="6"/>
              </w:rPr>
              <w:t>h</w:t>
            </w:r>
            <w:r>
              <w:rPr>
                <w:rFonts w:ascii="Arial" w:hAnsi="Arial" w:cs="Arial" w:eastAsia="Arial"/>
                <w:sz w:val="12"/>
                <w:szCs w:val="12"/>
                <w:spacing w:val="16"/>
                <w:w w:val="100"/>
                <w:b/>
                <w:bCs/>
                <w:position w:val="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  <w:position w:val="0"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ra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  <w:position w:val="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ti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position w:val="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(V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#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position w:val="0"/>
              </w:rPr>
              <w:t>2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6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)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position w:val="0"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2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0"/>
              </w:rPr>
            </w:r>
          </w:p>
        </w:tc>
      </w:tr>
      <w:tr>
        <w:trPr>
          <w:trHeight w:val="408" w:hRule="exact"/>
        </w:trPr>
        <w:tc>
          <w:tcPr>
            <w:tcW w:w="3503" w:type="dxa"/>
            <w:vMerge/>
            <w:gridSpan w:val="3"/>
            <w:tcBorders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95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4" w:after="0" w:line="240" w:lineRule="auto"/>
              <w:ind w:left="31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Nat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J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Ho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-6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gs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(Gul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3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it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riu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2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2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420" w:hRule="exact"/>
        </w:trPr>
        <w:tc>
          <w:tcPr>
            <w:tcW w:w="3503" w:type="dxa"/>
            <w:vMerge/>
            <w:gridSpan w:val="3"/>
            <w:tcBorders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95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5" w:after="0" w:line="240" w:lineRule="auto"/>
              <w:ind w:left="31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4</w:t>
            </w:r>
            <w:r>
              <w:rPr>
                <w:rFonts w:ascii="Arial" w:hAnsi="Arial" w:cs="Arial" w:eastAsia="Arial"/>
                <w:sz w:val="12"/>
                <w:szCs w:val="12"/>
                <w:spacing w:val="1"/>
                <w:w w:val="100"/>
                <w:b/>
                <w:bCs/>
                <w:position w:val="6"/>
              </w:rPr>
              <w:t>t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b/>
                <w:bCs/>
                <w:position w:val="6"/>
              </w:rPr>
              <w:t>h</w:t>
            </w:r>
            <w:r>
              <w:rPr>
                <w:rFonts w:ascii="Arial" w:hAnsi="Arial" w:cs="Arial" w:eastAsia="Arial"/>
                <w:sz w:val="12"/>
                <w:szCs w:val="12"/>
                <w:spacing w:val="16"/>
                <w:w w:val="100"/>
                <w:b/>
                <w:bCs/>
                <w:position w:val="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  <w:position w:val="0"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ra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  <w:position w:val="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ti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position w:val="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(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position w:val="0"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position w:val="0"/>
              </w:rPr>
              <w:t>#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2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6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)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2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position w:val="0"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  <w:position w:val="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0"/>
              </w:rPr>
            </w:r>
          </w:p>
        </w:tc>
      </w:tr>
      <w:tr>
        <w:trPr>
          <w:trHeight w:val="408" w:hRule="exact"/>
        </w:trPr>
        <w:tc>
          <w:tcPr>
            <w:tcW w:w="3503" w:type="dxa"/>
            <w:vMerge/>
            <w:gridSpan w:val="3"/>
            <w:tcBorders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95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4" w:after="0" w:line="240" w:lineRule="auto"/>
              <w:ind w:left="31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J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ie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-9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rs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Be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fit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Con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rs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ls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(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-6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3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ori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2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5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420" w:hRule="exact"/>
        </w:trPr>
        <w:tc>
          <w:tcPr>
            <w:tcW w:w="3503" w:type="dxa"/>
            <w:vMerge/>
            <w:gridSpan w:val="3"/>
            <w:tcBorders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95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5" w:after="0" w:line="240" w:lineRule="auto"/>
              <w:ind w:left="31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3</w:t>
            </w:r>
            <w:r>
              <w:rPr>
                <w:rFonts w:ascii="Arial" w:hAnsi="Arial" w:cs="Arial" w:eastAsia="Arial"/>
                <w:sz w:val="12"/>
                <w:szCs w:val="12"/>
                <w:spacing w:val="-1"/>
                <w:w w:val="100"/>
                <w:b/>
                <w:bCs/>
                <w:position w:val="6"/>
              </w:rPr>
              <w:t>r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b/>
                <w:bCs/>
                <w:position w:val="6"/>
              </w:rPr>
              <w:t>d</w:t>
            </w:r>
            <w:r>
              <w:rPr>
                <w:rFonts w:ascii="Arial" w:hAnsi="Arial" w:cs="Arial" w:eastAsia="Arial"/>
                <w:sz w:val="12"/>
                <w:szCs w:val="12"/>
                <w:spacing w:val="18"/>
                <w:w w:val="100"/>
                <w:b/>
                <w:bCs/>
                <w:position w:val="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  <w:position w:val="0"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ra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  <w:position w:val="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position w:val="0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ng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(S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  <w:position w:val="0"/>
              </w:rPr>
              <w:t>#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)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2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position w:val="0"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3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0"/>
              </w:rPr>
            </w:r>
          </w:p>
        </w:tc>
      </w:tr>
      <w:tr>
        <w:trPr>
          <w:trHeight w:val="409" w:hRule="exact"/>
        </w:trPr>
        <w:tc>
          <w:tcPr>
            <w:tcW w:w="3503" w:type="dxa"/>
            <w:vMerge/>
            <w:gridSpan w:val="3"/>
            <w:tcBorders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95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5" w:after="0" w:line="240" w:lineRule="auto"/>
              <w:ind w:left="31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UN</w:t>
            </w:r>
            <w:r>
              <w:rPr>
                <w:rFonts w:ascii="Arial" w:hAnsi="Arial" w:cs="Arial" w:eastAsia="Arial"/>
                <w:sz w:val="18"/>
                <w:szCs w:val="18"/>
                <w:spacing w:val="-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(Co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ot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#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4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2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3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2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5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420" w:hRule="exact"/>
        </w:trPr>
        <w:tc>
          <w:tcPr>
            <w:tcW w:w="3503" w:type="dxa"/>
            <w:vMerge/>
            <w:gridSpan w:val="3"/>
            <w:tcBorders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95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5" w:after="0" w:line="240" w:lineRule="auto"/>
              <w:ind w:left="31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2</w:t>
            </w:r>
            <w:r>
              <w:rPr>
                <w:rFonts w:ascii="Arial" w:hAnsi="Arial" w:cs="Arial" w:eastAsia="Arial"/>
                <w:sz w:val="12"/>
                <w:szCs w:val="12"/>
                <w:spacing w:val="-1"/>
                <w:w w:val="100"/>
                <w:b/>
                <w:bCs/>
                <w:position w:val="6"/>
              </w:rPr>
              <w:t>n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b/>
                <w:bCs/>
                <w:position w:val="6"/>
              </w:rPr>
              <w:t>d</w:t>
            </w:r>
            <w:r>
              <w:rPr>
                <w:rFonts w:ascii="Arial" w:hAnsi="Arial" w:cs="Arial" w:eastAsia="Arial"/>
                <w:sz w:val="12"/>
                <w:szCs w:val="12"/>
                <w:spacing w:val="18"/>
                <w:w w:val="100"/>
                <w:b/>
                <w:bCs/>
                <w:position w:val="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  <w:position w:val="0"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ra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  <w:position w:val="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position w:val="0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position w:val="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(Coo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  <w:position w:val="0"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-9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#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7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3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position w:val="0"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0"/>
              </w:rPr>
            </w:r>
          </w:p>
        </w:tc>
      </w:tr>
      <w:tr>
        <w:trPr>
          <w:trHeight w:val="414" w:hRule="exact"/>
        </w:trPr>
        <w:tc>
          <w:tcPr>
            <w:tcW w:w="3503" w:type="dxa"/>
            <w:vMerge/>
            <w:gridSpan w:val="3"/>
            <w:tcBorders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95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4" w:after="0" w:line="240" w:lineRule="auto"/>
              <w:ind w:left="31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He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lt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-6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rs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(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-9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ut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St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nt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Uni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n)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3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4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414" w:hRule="exact"/>
        </w:trPr>
        <w:tc>
          <w:tcPr>
            <w:tcW w:w="3503" w:type="dxa"/>
            <w:vMerge/>
            <w:gridSpan w:val="3"/>
            <w:tcBorders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95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3" w:after="0" w:line="240" w:lineRule="auto"/>
              <w:ind w:left="31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Cl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b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(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lt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#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4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4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5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414" w:hRule="exact"/>
        </w:trPr>
        <w:tc>
          <w:tcPr>
            <w:tcW w:w="3503" w:type="dxa"/>
            <w:vMerge/>
            <w:gridSpan w:val="3"/>
            <w:tcBorders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95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4" w:after="0" w:line="240" w:lineRule="auto"/>
              <w:ind w:left="31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Ch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J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(Horton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-9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Co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red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4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5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414" w:hRule="exact"/>
        </w:trPr>
        <w:tc>
          <w:tcPr>
            <w:tcW w:w="3503" w:type="dxa"/>
            <w:vMerge/>
            <w:gridSpan w:val="3"/>
            <w:tcBorders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95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3" w:after="0" w:line="240" w:lineRule="auto"/>
              <w:ind w:left="31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Kid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’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Co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ng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(Gu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-8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-p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rpo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Ro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4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5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398" w:hRule="exact"/>
        </w:trPr>
        <w:tc>
          <w:tcPr>
            <w:tcW w:w="3503" w:type="dxa"/>
            <w:vMerge/>
            <w:gridSpan w:val="3"/>
            <w:tcBorders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95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4" w:after="0" w:line="240" w:lineRule="auto"/>
              <w:ind w:left="31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r’s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Ed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(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rs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LC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#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5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8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type w:val="continuous"/>
          <w:pgSz w:w="12240" w:h="15840"/>
          <w:pgMar w:top="660" w:bottom="280" w:left="300" w:right="260"/>
        </w:sectPr>
      </w:pPr>
      <w:rPr/>
    </w:p>
    <w:p>
      <w:pPr>
        <w:spacing w:before="2" w:after="0" w:line="90" w:lineRule="exact"/>
        <w:jc w:val="left"/>
        <w:rPr>
          <w:sz w:val="9"/>
          <w:szCs w:val="9"/>
        </w:rPr>
      </w:pPr>
      <w:rPr/>
      <w:r>
        <w:rPr>
          <w:sz w:val="9"/>
          <w:szCs w:val="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6.400003" w:type="dxa"/>
      </w:tblPr>
      <w:tblGrid/>
      <w:tr>
        <w:trPr>
          <w:trHeight w:val="810" w:hRule="exact"/>
        </w:trPr>
        <w:tc>
          <w:tcPr>
            <w:tcW w:w="11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7" w:after="0" w:line="240" w:lineRule="auto"/>
              <w:ind w:left="4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bru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7" w:after="0" w:line="240" w:lineRule="auto"/>
              <w:ind w:left="34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19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7" w:after="0" w:line="240" w:lineRule="auto"/>
              <w:ind w:left="24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ur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4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7" w:after="0" w:line="240" w:lineRule="auto"/>
              <w:ind w:left="4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Rh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B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ls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(D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-3"/>
                <w:w w:val="100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-Up)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6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6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4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St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b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(P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rc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3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it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riu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7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2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409" w:hRule="exact"/>
        </w:trPr>
        <w:tc>
          <w:tcPr>
            <w:tcW w:w="11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4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4" w:after="0" w:line="240" w:lineRule="auto"/>
              <w:ind w:left="4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Tr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Pra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(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Tr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7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5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420" w:hRule="exact"/>
        </w:trPr>
        <w:tc>
          <w:tcPr>
            <w:tcW w:w="11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4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5" w:after="0" w:line="240" w:lineRule="auto"/>
              <w:ind w:left="4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7</w:t>
            </w:r>
            <w:r>
              <w:rPr>
                <w:rFonts w:ascii="Arial" w:hAnsi="Arial" w:cs="Arial" w:eastAsia="Arial"/>
                <w:sz w:val="12"/>
                <w:szCs w:val="12"/>
                <w:spacing w:val="1"/>
                <w:w w:val="100"/>
                <w:b/>
                <w:bCs/>
                <w:position w:val="6"/>
              </w:rPr>
              <w:t>t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b/>
                <w:bCs/>
                <w:position w:val="6"/>
              </w:rPr>
              <w:t>h</w:t>
            </w:r>
            <w:r>
              <w:rPr>
                <w:rFonts w:ascii="Arial" w:hAnsi="Arial" w:cs="Arial" w:eastAsia="Arial"/>
                <w:sz w:val="12"/>
                <w:szCs w:val="12"/>
                <w:spacing w:val="16"/>
                <w:w w:val="100"/>
                <w:b/>
                <w:bCs/>
                <w:position w:val="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  <w:position w:val="0"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ra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Bl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/Gold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position w:val="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position w:val="0"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LC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position w:val="0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ng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(Bra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/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position w:val="0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  <w:position w:val="0"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pf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#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9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)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9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position w:val="0"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0"/>
              </w:rPr>
            </w:r>
          </w:p>
        </w:tc>
      </w:tr>
      <w:tr>
        <w:trPr>
          <w:trHeight w:val="414" w:hRule="exact"/>
        </w:trPr>
        <w:tc>
          <w:tcPr>
            <w:tcW w:w="11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4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4" w:after="0" w:line="240" w:lineRule="auto"/>
              <w:ind w:left="4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Book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x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4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/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5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(Gou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on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Stu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3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9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408" w:hRule="exact"/>
        </w:trPr>
        <w:tc>
          <w:tcPr>
            <w:tcW w:w="11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4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3" w:after="0" w:line="240" w:lineRule="auto"/>
              <w:ind w:left="4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Book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St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-6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Coff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(C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Fro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Co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re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)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9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5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420" w:hRule="exact"/>
        </w:trPr>
        <w:tc>
          <w:tcPr>
            <w:tcW w:w="11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4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6" w:after="0" w:line="240" w:lineRule="auto"/>
              <w:ind w:left="4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6</w:t>
            </w:r>
            <w:r>
              <w:rPr>
                <w:rFonts w:ascii="Arial" w:hAnsi="Arial" w:cs="Arial" w:eastAsia="Arial"/>
                <w:sz w:val="12"/>
                <w:szCs w:val="12"/>
                <w:spacing w:val="1"/>
                <w:w w:val="100"/>
                <w:b/>
                <w:bCs/>
                <w:position w:val="6"/>
              </w:rPr>
              <w:t>t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b/>
                <w:bCs/>
                <w:position w:val="6"/>
              </w:rPr>
              <w:t>h</w:t>
            </w:r>
            <w:r>
              <w:rPr>
                <w:rFonts w:ascii="Arial" w:hAnsi="Arial" w:cs="Arial" w:eastAsia="Arial"/>
                <w:sz w:val="12"/>
                <w:szCs w:val="12"/>
                <w:spacing w:val="16"/>
                <w:w w:val="100"/>
                <w:b/>
                <w:bCs/>
                <w:position w:val="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  <w:position w:val="0"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ra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Bl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position w:val="0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position w:val="0"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LC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position w:val="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ti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(Sq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position w:val="0"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ir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LC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  <w:position w:val="0"/>
              </w:rPr>
              <w:t>#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4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)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position w:val="0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position w:val="0"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5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0"/>
              </w:rPr>
            </w:r>
          </w:p>
        </w:tc>
      </w:tr>
      <w:tr>
        <w:trPr>
          <w:trHeight w:val="414" w:hRule="exact"/>
        </w:trPr>
        <w:tc>
          <w:tcPr>
            <w:tcW w:w="11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4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3" w:after="0" w:line="240" w:lineRule="auto"/>
              <w:ind w:left="4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Pre-Re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trat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ng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(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-6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-p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rpo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2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9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3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414" w:hRule="exact"/>
        </w:trPr>
        <w:tc>
          <w:tcPr>
            <w:tcW w:w="11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4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4" w:after="0" w:line="240" w:lineRule="auto"/>
              <w:ind w:left="4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J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ie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-9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rs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Be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fit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Con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rs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ls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(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-6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3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ori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2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5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310" w:hRule="exact"/>
        </w:trPr>
        <w:tc>
          <w:tcPr>
            <w:tcW w:w="11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4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3" w:after="0" w:line="240" w:lineRule="auto"/>
              <w:ind w:left="4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He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lt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-6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So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(D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-9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/Do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ut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St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Uni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311" w:hRule="exact"/>
        </w:trPr>
        <w:tc>
          <w:tcPr>
            <w:tcW w:w="11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4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7" w:lineRule="exact"/>
              <w:ind w:left="4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3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4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414" w:hRule="exact"/>
        </w:trPr>
        <w:tc>
          <w:tcPr>
            <w:tcW w:w="11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4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5" w:after="0" w:line="240" w:lineRule="auto"/>
              <w:ind w:left="4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ttle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-6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-6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th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Vo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-6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b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ll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(DiGi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-6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)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4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311" w:hRule="exact"/>
        </w:trPr>
        <w:tc>
          <w:tcPr>
            <w:tcW w:w="11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4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3" w:after="0" w:line="240" w:lineRule="auto"/>
              <w:ind w:left="4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Sp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nd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b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te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(Do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/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Cl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roo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311" w:hRule="exact"/>
        </w:trPr>
        <w:tc>
          <w:tcPr>
            <w:tcW w:w="11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4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8" w:lineRule="exact"/>
              <w:ind w:left="4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4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5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414" w:hRule="exact"/>
        </w:trPr>
        <w:tc>
          <w:tcPr>
            <w:tcW w:w="11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3" w:after="0" w:line="240" w:lineRule="auto"/>
              <w:ind w:left="4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bru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3" w:after="0" w:line="240" w:lineRule="auto"/>
              <w:ind w:left="34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20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3" w:after="0" w:line="240" w:lineRule="auto"/>
              <w:ind w:left="24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Fri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4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3" w:after="0" w:line="240" w:lineRule="auto"/>
              <w:ind w:left="4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Tr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Pra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(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Tr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7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5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1242" w:hRule="exact"/>
        </w:trPr>
        <w:tc>
          <w:tcPr>
            <w:tcW w:w="11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4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4" w:after="0" w:line="240" w:lineRule="auto"/>
              <w:ind w:left="4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b/>
                <w:bCs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u w:val="thick" w:color="0000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u w:val="thick" w:color="0000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u w:val="thick" w:color="0000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u w:val="thick" w:color="0000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u w:val="thick" w:color="0000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u w:val="thick" w:color="000000"/>
              </w:rPr>
              <w:t>Cl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u w:val="thick" w:color="0000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u w:val="thick" w:color="000000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u w:val="thick" w:color="0000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u w:val="thick" w:color="00000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u w:val="thick" w:color="000000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u w:val="thick" w:color="000000"/>
              </w:rPr>
              <w:t>ti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u w:val="thick" w:color="000000"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u w:val="thick" w:color="000000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u w:val="thick" w:color="0000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u w:val="thick" w:color="0000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u w:val="thick" w:color="000000"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u w:val="thick" w:color="0000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  <w:t>8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u w:val="thick" w:color="000000"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u w:val="thick" w:color="000000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u w:val="thick" w:color="000000"/>
              </w:rPr>
              <w:t>8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  <w:u w:val="thick" w:color="0000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u w:val="thick" w:color="000000"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u w:val="thick" w:color="0000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  <w:t>9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u w:val="thick" w:color="000000"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u w:val="thick" w:color="000000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u w:val="thick" w:color="000000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  <w:u w:val="thick" w:color="00000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  <w:u w:val="thick" w:color="000000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u w:val="thick" w:color="000000"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u w:val="thick" w:color="000000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u w:val="thick" w:color="000000"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0" w:after="0" w:line="206" w:lineRule="exact"/>
              <w:ind w:left="4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9</w:t>
            </w:r>
            <w:r>
              <w:rPr>
                <w:rFonts w:ascii="Arial" w:hAnsi="Arial" w:cs="Arial" w:eastAsia="Arial"/>
                <w:sz w:val="12"/>
                <w:szCs w:val="12"/>
                <w:spacing w:val="1"/>
                <w:w w:val="100"/>
                <w:b/>
                <w:bCs/>
                <w:position w:val="6"/>
              </w:rPr>
              <w:t>t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b/>
                <w:bCs/>
                <w:position w:val="6"/>
              </w:rPr>
              <w:t>h</w:t>
            </w:r>
            <w:r>
              <w:rPr>
                <w:rFonts w:ascii="Arial" w:hAnsi="Arial" w:cs="Arial" w:eastAsia="Arial"/>
                <w:sz w:val="12"/>
                <w:szCs w:val="12"/>
                <w:spacing w:val="16"/>
                <w:w w:val="100"/>
                <w:b/>
                <w:bCs/>
                <w:position w:val="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  <w:position w:val="0"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ra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3"/>
                <w:w w:val="100"/>
                <w:b/>
                <w:bCs/>
                <w:position w:val="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it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rium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0"/>
              </w:rPr>
            </w:r>
          </w:p>
          <w:p>
            <w:pPr>
              <w:spacing w:before="0" w:after="0" w:line="206" w:lineRule="exact"/>
              <w:ind w:left="4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10</w:t>
            </w:r>
            <w:r>
              <w:rPr>
                <w:rFonts w:ascii="Arial" w:hAnsi="Arial" w:cs="Arial" w:eastAsia="Arial"/>
                <w:sz w:val="12"/>
                <w:szCs w:val="12"/>
                <w:spacing w:val="1"/>
                <w:w w:val="100"/>
                <w:b/>
                <w:bCs/>
                <w:position w:val="6"/>
              </w:rPr>
              <w:t>t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b/>
                <w:bCs/>
                <w:position w:val="6"/>
              </w:rPr>
              <w:t>h</w:t>
            </w:r>
            <w:r>
              <w:rPr>
                <w:rFonts w:ascii="Arial" w:hAnsi="Arial" w:cs="Arial" w:eastAsia="Arial"/>
                <w:sz w:val="12"/>
                <w:szCs w:val="12"/>
                <w:spacing w:val="16"/>
                <w:w w:val="100"/>
                <w:b/>
                <w:bCs/>
                <w:position w:val="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  <w:position w:val="0"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ra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-9"/>
                <w:w w:val="100"/>
                <w:b/>
                <w:bCs/>
                <w:position w:val="0"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0"/>
              </w:rPr>
            </w:r>
          </w:p>
          <w:p>
            <w:pPr>
              <w:spacing w:before="0" w:after="0" w:line="206" w:lineRule="exact"/>
              <w:ind w:left="4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11</w:t>
            </w:r>
            <w:r>
              <w:rPr>
                <w:rFonts w:ascii="Arial" w:hAnsi="Arial" w:cs="Arial" w:eastAsia="Arial"/>
                <w:sz w:val="12"/>
                <w:szCs w:val="12"/>
                <w:spacing w:val="1"/>
                <w:w w:val="100"/>
                <w:b/>
                <w:bCs/>
                <w:position w:val="6"/>
              </w:rPr>
              <w:t>t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b/>
                <w:bCs/>
                <w:position w:val="6"/>
              </w:rPr>
              <w:t>h</w:t>
            </w:r>
            <w:r>
              <w:rPr>
                <w:rFonts w:ascii="Arial" w:hAnsi="Arial" w:cs="Arial" w:eastAsia="Arial"/>
                <w:sz w:val="12"/>
                <w:szCs w:val="12"/>
                <w:spacing w:val="16"/>
                <w:w w:val="100"/>
                <w:b/>
                <w:bCs/>
                <w:position w:val="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  <w:position w:val="0"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ra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position w:val="0"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position w:val="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nt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  <w:position w:val="0"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-6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St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  <w:position w:val="0"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nt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Uni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0"/>
              </w:rPr>
            </w:r>
          </w:p>
          <w:p>
            <w:pPr>
              <w:spacing w:before="0" w:after="0" w:line="209" w:lineRule="exact"/>
              <w:ind w:left="4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12</w:t>
            </w:r>
            <w:r>
              <w:rPr>
                <w:rFonts w:ascii="Arial" w:hAnsi="Arial" w:cs="Arial" w:eastAsia="Arial"/>
                <w:sz w:val="12"/>
                <w:szCs w:val="12"/>
                <w:spacing w:val="1"/>
                <w:w w:val="100"/>
                <w:b/>
                <w:bCs/>
                <w:position w:val="6"/>
              </w:rPr>
              <w:t>t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b/>
                <w:bCs/>
                <w:position w:val="6"/>
              </w:rPr>
              <w:t>h</w:t>
            </w:r>
            <w:r>
              <w:rPr>
                <w:rFonts w:ascii="Arial" w:hAnsi="Arial" w:cs="Arial" w:eastAsia="Arial"/>
                <w:sz w:val="12"/>
                <w:szCs w:val="12"/>
                <w:spacing w:val="16"/>
                <w:w w:val="100"/>
                <w:b/>
                <w:bCs/>
                <w:position w:val="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  <w:position w:val="0"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ra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position w:val="0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gh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position w:val="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position w:val="0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nt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  <w:position w:val="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Uni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  <w:position w:val="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  <w:position w:val="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0"/>
              </w:rPr>
            </w:r>
          </w:p>
        </w:tc>
      </w:tr>
      <w:tr>
        <w:trPr>
          <w:trHeight w:val="414" w:hRule="exact"/>
        </w:trPr>
        <w:tc>
          <w:tcPr>
            <w:tcW w:w="11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4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3" w:after="0" w:line="240" w:lineRule="auto"/>
              <w:ind w:left="4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th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(T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Tr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)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9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2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414" w:hRule="exact"/>
        </w:trPr>
        <w:tc>
          <w:tcPr>
            <w:tcW w:w="11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4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4" w:after="0" w:line="240" w:lineRule="auto"/>
              <w:ind w:left="4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Stu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-6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ll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Pera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th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(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3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it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riu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2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310" w:hRule="exact"/>
        </w:trPr>
        <w:tc>
          <w:tcPr>
            <w:tcW w:w="11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4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3" w:after="0" w:line="240" w:lineRule="auto"/>
              <w:ind w:left="4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ori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St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Ch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tit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on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ld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-3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(W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ng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J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311" w:hRule="exact"/>
        </w:trPr>
        <w:tc>
          <w:tcPr>
            <w:tcW w:w="11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4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7" w:lineRule="exact"/>
              <w:ind w:left="4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3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turn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2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/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7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5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414" w:hRule="exact"/>
        </w:trPr>
        <w:tc>
          <w:tcPr>
            <w:tcW w:w="11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4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4" w:after="0" w:line="240" w:lineRule="auto"/>
              <w:ind w:left="4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El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-6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St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Cou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il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(Ca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lo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-p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rp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2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414" w:hRule="exact"/>
        </w:trPr>
        <w:tc>
          <w:tcPr>
            <w:tcW w:w="11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4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3" w:after="0" w:line="240" w:lineRule="auto"/>
              <w:ind w:left="4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Cl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St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(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Q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/Y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ro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-p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rpo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)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2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4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414" w:hRule="exact"/>
        </w:trPr>
        <w:tc>
          <w:tcPr>
            <w:tcW w:w="11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4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4" w:after="0" w:line="240" w:lineRule="auto"/>
              <w:ind w:left="4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Dod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b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ll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(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-9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2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3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2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414" w:hRule="exact"/>
        </w:trPr>
        <w:tc>
          <w:tcPr>
            <w:tcW w:w="11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4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3" w:after="0" w:line="240" w:lineRule="auto"/>
              <w:ind w:left="4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us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Ho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(D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w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/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Ch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/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on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#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9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3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3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2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311" w:hRule="exact"/>
        </w:trPr>
        <w:tc>
          <w:tcPr>
            <w:tcW w:w="11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4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4" w:after="0" w:line="240" w:lineRule="auto"/>
              <w:ind w:left="4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He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lt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-6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Fr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/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W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J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(B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/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/Y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06" w:hRule="exact"/>
        </w:trPr>
        <w:tc>
          <w:tcPr>
            <w:tcW w:w="11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4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7" w:lineRule="exact"/>
              <w:ind w:left="4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ut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tu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Uni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311" w:hRule="exact"/>
        </w:trPr>
        <w:tc>
          <w:tcPr>
            <w:tcW w:w="11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4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7" w:lineRule="exact"/>
              <w:ind w:left="4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3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4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414" w:hRule="exact"/>
        </w:trPr>
        <w:tc>
          <w:tcPr>
            <w:tcW w:w="11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4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4" w:after="0" w:line="240" w:lineRule="auto"/>
              <w:ind w:left="4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Pi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w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b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op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Ga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Club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(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4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6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414" w:hRule="exact"/>
        </w:trPr>
        <w:tc>
          <w:tcPr>
            <w:tcW w:w="11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4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3" w:after="0" w:line="240" w:lineRule="auto"/>
              <w:ind w:left="4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J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ie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-9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rs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Be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fit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Con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rt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(N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z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z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3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it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riu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)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6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414" w:hRule="exact"/>
        </w:trPr>
        <w:tc>
          <w:tcPr>
            <w:tcW w:w="11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4" w:after="0" w:line="240" w:lineRule="auto"/>
              <w:ind w:left="4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bru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4" w:after="0" w:line="240" w:lineRule="auto"/>
              <w:ind w:left="34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21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4" w:after="0" w:line="240" w:lineRule="auto"/>
              <w:ind w:left="24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turd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4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4" w:after="0" w:line="240" w:lineRule="auto"/>
              <w:ind w:left="4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Unit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W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-9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W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-3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-T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on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(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Ce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rk)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8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396" w:hRule="exact"/>
        </w:trPr>
        <w:tc>
          <w:tcPr>
            <w:tcW w:w="11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4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3" w:after="0" w:line="240" w:lineRule="auto"/>
              <w:ind w:left="4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3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tron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-6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Ni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ht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(P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rc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Ro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d)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5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–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b/>
                <w:bCs/>
              </w:rPr>
              <w:t>: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b/>
                <w:bCs/>
              </w:rPr>
              <w:t>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</w:tbl>
    <w:sectPr>
      <w:pgSz w:w="12240" w:h="15840"/>
      <w:pgMar w:top="560" w:bottom="280" w:left="30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TNS</dc:creator>
  <dc:title>PINE VIEW ACTIVITIES CALENDAR</dc:title>
  <dcterms:created xsi:type="dcterms:W3CDTF">2015-02-13T11:59:25Z</dcterms:created>
  <dcterms:modified xsi:type="dcterms:W3CDTF">2015-02-13T11:59:25Z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2015-02-12T00:00:00Z</vt:filetime>
  </property>
  <property fmtid="{D5CDD505-2E9C-101B-9397-08002B2CF9AE}" pid="3" name="LastSaved">
    <vt:filetime>2015-02-13T00:00:00Z</vt:filetime>
  </property>
</Properties>
</file>