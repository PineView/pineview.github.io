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03" w:lineRule="exact"/>
        <w:ind w:left="106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WEEK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-1"/>
        </w:rPr>
        <w:t>J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RY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-1"/>
        </w:rPr>
        <w:t>2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  <w:position w:val="-1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,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-1"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-1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-1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9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w w:val="99"/>
          <w:b/>
          <w:bCs/>
        </w:rPr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660" w:bottom="0" w:left="340" w:right="480"/>
          <w:cols w:num="2" w:equalWidth="0">
            <w:col w:w="2619" w:space="1521"/>
            <w:col w:w="7280"/>
          </w:cols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7" w:after="0" w:line="203" w:lineRule="exact"/>
        <w:ind w:left="106" w:right="-20"/>
        <w:jc w:val="left"/>
        <w:tabs>
          <w:tab w:pos="2260" w:val="left"/>
          <w:tab w:pos="38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b/>
          <w:bCs/>
          <w:position w:val="-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u w:val="thick" w:color="000000"/>
          <w:position w:val="-1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  <w:u w:val="thick" w:color="000000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u w:val="thick" w:color="000000"/>
          <w:position w:val="-1"/>
        </w:rPr>
        <w:t>TE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u w:val="thick" w:color="000000"/>
          <w:position w:val="-1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  <w:u w:val="thick" w:color="000000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u w:val="thick" w:color="000000"/>
          <w:position w:val="-1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  <w:u w:val="thick" w:color="000000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u w:val="thick" w:color="000000"/>
          <w:position w:val="-1"/>
        </w:rPr>
        <w:t>CTIV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u w:val="thick" w:color="000000"/>
          <w:position w:val="-1"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u w:val="thick" w:color="000000"/>
          <w:position w:val="-1"/>
        </w:rPr>
        <w:t>TY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7" w:after="0" w:line="240" w:lineRule="auto"/>
        <w:ind w:left="73" w:right="726"/>
        <w:jc w:val="center"/>
        <w:tabs>
          <w:tab w:pos="1520" w:val="left"/>
          <w:tab w:pos="2200" w:val="left"/>
          <w:tab w:pos="38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6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Pre-re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trat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-p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7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9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#208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1" w:lineRule="auto"/>
        <w:ind w:left="3887" w:right="114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rium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5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Club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n)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8" w:lineRule="auto"/>
        <w:ind w:left="3887" w:right="27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lt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Club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ut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n)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@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(DiGi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73" w:right="726"/>
        <w:jc w:val="center"/>
        <w:tabs>
          <w:tab w:pos="1520" w:val="left"/>
          <w:tab w:pos="2200" w:val="left"/>
          <w:tab w:pos="38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7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Pre-re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trat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-p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7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’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CYD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orum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8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8" w:lineRule="auto"/>
        <w:ind w:left="3887" w:right="24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ir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9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rtet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Tru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478" w:lineRule="auto"/>
        <w:ind w:left="3887" w:right="114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rium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rk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4" w:lineRule="auto"/>
        <w:ind w:left="3887" w:right="250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2"/>
          <w:szCs w:val="12"/>
          <w:spacing w:val="1"/>
          <w:w w:val="100"/>
          <w:b/>
          <w:bCs/>
          <w:position w:val="6"/>
        </w:rPr>
        <w:t>t</w:t>
      </w:r>
      <w:r>
        <w:rPr>
          <w:rFonts w:ascii="Arial" w:hAnsi="Arial" w:cs="Arial" w:eastAsia="Arial"/>
          <w:sz w:val="12"/>
          <w:szCs w:val="12"/>
          <w:spacing w:val="0"/>
          <w:w w:val="100"/>
          <w:b/>
          <w:bCs/>
          <w:position w:val="6"/>
        </w:rPr>
        <w:t>h</w:t>
      </w:r>
      <w:r>
        <w:rPr>
          <w:rFonts w:ascii="Arial" w:hAnsi="Arial" w:cs="Arial" w:eastAsia="Arial"/>
          <w:sz w:val="12"/>
          <w:szCs w:val="12"/>
          <w:spacing w:val="16"/>
          <w:w w:val="100"/>
          <w:b/>
          <w:bCs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(F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#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Ham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ub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(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  <w:position w:val="0"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1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1" w:lineRule="auto"/>
        <w:ind w:left="3887" w:right="58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lt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ut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7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481" w:lineRule="auto"/>
        <w:ind w:left="3887" w:right="241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Cl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itz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Chorus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10" w:lineRule="exact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ti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5</w:t>
      </w:r>
      <w:r>
        <w:rPr>
          <w:rFonts w:ascii="Arial" w:hAnsi="Arial" w:cs="Arial" w:eastAsia="Arial"/>
          <w:sz w:val="12"/>
          <w:szCs w:val="12"/>
          <w:spacing w:val="1"/>
          <w:w w:val="100"/>
          <w:b/>
          <w:bCs/>
          <w:position w:val="6"/>
        </w:rPr>
        <w:t>t</w:t>
      </w:r>
      <w:r>
        <w:rPr>
          <w:rFonts w:ascii="Arial" w:hAnsi="Arial" w:cs="Arial" w:eastAsia="Arial"/>
          <w:sz w:val="12"/>
          <w:szCs w:val="12"/>
          <w:spacing w:val="0"/>
          <w:w w:val="100"/>
          <w:b/>
          <w:bCs/>
          <w:position w:val="6"/>
        </w:rPr>
        <w:t>h</w:t>
      </w:r>
      <w:r>
        <w:rPr>
          <w:rFonts w:ascii="Arial" w:hAnsi="Arial" w:cs="Arial" w:eastAsia="Arial"/>
          <w:sz w:val="12"/>
          <w:szCs w:val="12"/>
          <w:spacing w:val="16"/>
          <w:w w:val="100"/>
          <w:b/>
          <w:bCs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(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ir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it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riu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/St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nt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Un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2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3" w:right="726"/>
        <w:jc w:val="center"/>
        <w:tabs>
          <w:tab w:pos="1520" w:val="left"/>
          <w:tab w:pos="2200" w:val="left"/>
          <w:tab w:pos="38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8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Pre-re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trat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-p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7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K-Kids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8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9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2"/>
          <w:szCs w:val="12"/>
          <w:spacing w:val="1"/>
          <w:w w:val="100"/>
          <w:b/>
          <w:bCs/>
          <w:position w:val="6"/>
        </w:rPr>
        <w:t>t</w:t>
      </w:r>
      <w:r>
        <w:rPr>
          <w:rFonts w:ascii="Arial" w:hAnsi="Arial" w:cs="Arial" w:eastAsia="Arial"/>
          <w:sz w:val="12"/>
          <w:szCs w:val="12"/>
          <w:spacing w:val="0"/>
          <w:w w:val="100"/>
          <w:b/>
          <w:bCs/>
          <w:position w:val="6"/>
        </w:rPr>
        <w:t>h</w:t>
      </w:r>
      <w:r>
        <w:rPr>
          <w:rFonts w:ascii="Arial" w:hAnsi="Arial" w:cs="Arial" w:eastAsia="Arial"/>
          <w:sz w:val="12"/>
          <w:szCs w:val="12"/>
          <w:spacing w:val="16"/>
          <w:w w:val="100"/>
          <w:b/>
          <w:bCs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(V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#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6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2"/>
          <w:szCs w:val="12"/>
          <w:spacing w:val="1"/>
          <w:w w:val="100"/>
          <w:b/>
          <w:bCs/>
          <w:position w:val="6"/>
        </w:rPr>
        <w:t>t</w:t>
      </w:r>
      <w:r>
        <w:rPr>
          <w:rFonts w:ascii="Arial" w:hAnsi="Arial" w:cs="Arial" w:eastAsia="Arial"/>
          <w:sz w:val="12"/>
          <w:szCs w:val="12"/>
          <w:spacing w:val="0"/>
          <w:w w:val="100"/>
          <w:b/>
          <w:bCs/>
          <w:position w:val="6"/>
        </w:rPr>
        <w:t>h</w:t>
      </w:r>
      <w:r>
        <w:rPr>
          <w:rFonts w:ascii="Arial" w:hAnsi="Arial" w:cs="Arial" w:eastAsia="Arial"/>
          <w:sz w:val="12"/>
          <w:szCs w:val="12"/>
          <w:spacing w:val="16"/>
          <w:w w:val="100"/>
          <w:b/>
          <w:bCs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6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1" w:lineRule="auto"/>
        <w:ind w:left="3887" w:right="114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rium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10" w:lineRule="exact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2"/>
          <w:szCs w:val="12"/>
          <w:spacing w:val="-1"/>
          <w:w w:val="100"/>
          <w:b/>
          <w:bCs/>
          <w:position w:val="6"/>
        </w:rPr>
        <w:t>r</w:t>
      </w:r>
      <w:r>
        <w:rPr>
          <w:rFonts w:ascii="Arial" w:hAnsi="Arial" w:cs="Arial" w:eastAsia="Arial"/>
          <w:sz w:val="12"/>
          <w:szCs w:val="12"/>
          <w:spacing w:val="0"/>
          <w:w w:val="100"/>
          <w:b/>
          <w:bCs/>
          <w:position w:val="6"/>
        </w:rPr>
        <w:t>d</w:t>
      </w:r>
      <w:r>
        <w:rPr>
          <w:rFonts w:ascii="Arial" w:hAnsi="Arial" w:cs="Arial" w:eastAsia="Arial"/>
          <w:sz w:val="12"/>
          <w:szCs w:val="12"/>
          <w:spacing w:val="18"/>
          <w:w w:val="100"/>
          <w:b/>
          <w:bCs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ng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(S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3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60" w:bottom="0" w:left="340" w:right="480"/>
        </w:sectPr>
      </w:pPr>
      <w:rPr/>
    </w:p>
    <w:p>
      <w:pPr>
        <w:spacing w:before="79" w:after="0" w:line="206" w:lineRule="exact"/>
        <w:ind w:left="106" w:right="2889"/>
        <w:jc w:val="left"/>
        <w:tabs>
          <w:tab w:pos="1560" w:val="left"/>
          <w:tab w:pos="2240" w:val="left"/>
          <w:tab w:pos="38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8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(Co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(Conti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2"/>
          <w:szCs w:val="12"/>
          <w:spacing w:val="-1"/>
          <w:w w:val="100"/>
          <w:b/>
          <w:bCs/>
          <w:position w:val="6"/>
        </w:rPr>
        <w:t>n</w:t>
      </w:r>
      <w:r>
        <w:rPr>
          <w:rFonts w:ascii="Arial" w:hAnsi="Arial" w:cs="Arial" w:eastAsia="Arial"/>
          <w:sz w:val="12"/>
          <w:szCs w:val="12"/>
          <w:spacing w:val="0"/>
          <w:w w:val="100"/>
          <w:b/>
          <w:bCs/>
          <w:position w:val="6"/>
        </w:rPr>
        <w:t>d</w:t>
      </w:r>
      <w:r>
        <w:rPr>
          <w:rFonts w:ascii="Arial" w:hAnsi="Arial" w:cs="Arial" w:eastAsia="Arial"/>
          <w:sz w:val="12"/>
          <w:szCs w:val="12"/>
          <w:spacing w:val="18"/>
          <w:w w:val="100"/>
          <w:b/>
          <w:bCs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(Co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-9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7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1" w:lineRule="auto"/>
        <w:ind w:left="3887" w:right="44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lt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9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n)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(Horton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-9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r’s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LC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8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ota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@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ll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(Di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Heron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" w:right="-20"/>
        <w:jc w:val="left"/>
        <w:tabs>
          <w:tab w:pos="1560" w:val="left"/>
          <w:tab w:pos="2240" w:val="left"/>
          <w:tab w:pos="38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9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Cho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ot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rdn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urp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8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/3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8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2" w:lineRule="auto"/>
        <w:ind w:left="3887" w:right="98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/Hi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pf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rts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9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Book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Coff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#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9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410" w:lineRule="atLeast"/>
        <w:ind w:left="3887" w:right="73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rium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lt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(D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9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/Do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(Dodd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Stu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" w:right="-20"/>
        <w:jc w:val="left"/>
        <w:tabs>
          <w:tab w:pos="1560" w:val="left"/>
          <w:tab w:pos="2240" w:val="left"/>
          <w:tab w:pos="38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rat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(S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Tr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8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8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7" w:lineRule="auto"/>
        <w:ind w:left="3887" w:right="5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2"/>
          <w:szCs w:val="12"/>
          <w:spacing w:val="-1"/>
          <w:w w:val="100"/>
          <w:b/>
          <w:bCs/>
          <w:position w:val="6"/>
        </w:rPr>
        <w:t>n</w:t>
      </w:r>
      <w:r>
        <w:rPr>
          <w:rFonts w:ascii="Arial" w:hAnsi="Arial" w:cs="Arial" w:eastAsia="Arial"/>
          <w:sz w:val="12"/>
          <w:szCs w:val="12"/>
          <w:spacing w:val="0"/>
          <w:w w:val="100"/>
          <w:b/>
          <w:bCs/>
          <w:position w:val="6"/>
        </w:rPr>
        <w:t>d</w:t>
      </w:r>
      <w:r>
        <w:rPr>
          <w:rFonts w:ascii="Arial" w:hAnsi="Arial" w:cs="Arial" w:eastAsia="Arial"/>
          <w:sz w:val="12"/>
          <w:szCs w:val="12"/>
          <w:spacing w:val="18"/>
          <w:w w:val="100"/>
          <w:b/>
          <w:bCs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(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im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-p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Roo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9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Proud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th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(Buf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Stu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Uni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n)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9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7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’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(R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Offi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9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ld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Trip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(Co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Uni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@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8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il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(Ca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lo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8" w:lineRule="auto"/>
        <w:ind w:left="3887" w:right="96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rium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/Y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-p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rpo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lt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Fr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(B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ut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Uni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1" w:lineRule="auto"/>
        <w:ind w:left="3887" w:right="102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Club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left="106" w:right="-20"/>
        <w:jc w:val="left"/>
        <w:tabs>
          <w:tab w:pos="1560" w:val="left"/>
          <w:tab w:pos="2240" w:val="left"/>
          <w:tab w:pos="38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1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turd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ld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Tr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(Dodd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tori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sectPr>
      <w:pgSz w:w="12240" w:h="15840"/>
      <w:pgMar w:top="860" w:bottom="280" w:left="3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TNS</dc:creator>
  <dc:title>PINE VIEW ACTIVITIES CALENDAR</dc:title>
  <dcterms:created xsi:type="dcterms:W3CDTF">2015-01-27T14:21:32Z</dcterms:created>
  <dcterms:modified xsi:type="dcterms:W3CDTF">2015-01-27T14:21:32Z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2015-01-23T00:00:00Z</vt:filetime>
  </property>
  <property fmtid="{D5CDD505-2E9C-101B-9397-08002B2CF9AE}" pid="3" name="LastSaved">
    <vt:filetime>2015-01-27T00:00:00Z</vt:filetime>
  </property>
</Properties>
</file>